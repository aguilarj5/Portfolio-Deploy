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4A4B66" w14:paraId="7233AF3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15AB0C" w14:textId="1912F0C0" w:rsidR="00692703" w:rsidRPr="004A4B66" w:rsidRDefault="00AF1BA0" w:rsidP="00913946">
            <w:pPr>
              <w:pStyle w:val="Title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Jonathan</w:t>
            </w:r>
            <w:r w:rsidR="00692703" w:rsidRPr="004A4B66">
              <w:rPr>
                <w:rFonts w:ascii="Arial" w:hAnsi="Arial" w:cs="Arial"/>
              </w:rPr>
              <w:t xml:space="preserve"> </w:t>
            </w:r>
            <w:r w:rsidRPr="004A4B66">
              <w:rPr>
                <w:rStyle w:val="IntenseEmphasis"/>
                <w:rFonts w:ascii="Arial" w:hAnsi="Arial" w:cs="Arial"/>
              </w:rPr>
              <w:t>Aguilar</w:t>
            </w:r>
          </w:p>
          <w:p w14:paraId="019CAA08" w14:textId="4349D63F" w:rsidR="00692703" w:rsidRPr="004A4B66" w:rsidRDefault="00AF1BA0" w:rsidP="00913946">
            <w:pPr>
              <w:pStyle w:val="ContactInfoEmphasis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Jon.kmjt@gmail.com</w:t>
            </w:r>
            <w:r w:rsidR="00692703" w:rsidRPr="004A4B66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2000459528"/>
                <w:placeholder>
                  <w:docPart w:val="E4F7AEAC5FDB4B3E9F0E4DF29308C9C2"/>
                </w:placeholder>
                <w:temporary/>
                <w:showingPlcHdr/>
                <w15:appearance w15:val="hidden"/>
              </w:sdtPr>
              <w:sdtContent>
                <w:r w:rsidR="00692703" w:rsidRPr="004A4B66">
                  <w:rPr>
                    <w:rFonts w:ascii="Arial" w:hAnsi="Arial" w:cs="Arial"/>
                  </w:rPr>
                  <w:t>·</w:t>
                </w:r>
              </w:sdtContent>
            </w:sdt>
            <w:r w:rsidR="00692703" w:rsidRPr="004A4B66">
              <w:rPr>
                <w:rFonts w:ascii="Arial" w:hAnsi="Arial" w:cs="Arial"/>
              </w:rPr>
              <w:t xml:space="preserve"> </w:t>
            </w:r>
            <w:r w:rsidRPr="004A4B66">
              <w:rPr>
                <w:rFonts w:ascii="Arial" w:hAnsi="Arial" w:cs="Arial"/>
              </w:rPr>
              <w:t>jonathan-aguilar-226aa5143</w:t>
            </w:r>
            <w:r w:rsidR="00692703" w:rsidRPr="004A4B66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alias w:val="Divider dot:"/>
                <w:tag w:val="Divider dot:"/>
                <w:id w:val="759871761"/>
                <w:placeholder>
                  <w:docPart w:val="E7255CB9A69A4D099E1C34D99B495F63"/>
                </w:placeholder>
                <w:temporary/>
                <w:showingPlcHdr/>
                <w15:appearance w15:val="hidden"/>
              </w:sdtPr>
              <w:sdtContent>
                <w:r w:rsidR="00692703" w:rsidRPr="004A4B66">
                  <w:rPr>
                    <w:rFonts w:ascii="Arial" w:hAnsi="Arial" w:cs="Arial"/>
                  </w:rPr>
                  <w:t>·</w:t>
                </w:r>
              </w:sdtContent>
            </w:sdt>
            <w:r w:rsidR="00692703" w:rsidRPr="004A4B66">
              <w:rPr>
                <w:rFonts w:ascii="Arial" w:hAnsi="Arial" w:cs="Arial"/>
              </w:rPr>
              <w:t xml:space="preserve"> </w:t>
            </w:r>
            <w:r w:rsidR="00D90BF3" w:rsidRPr="004A4B66">
              <w:rPr>
                <w:rFonts w:ascii="Arial" w:hAnsi="Arial" w:cs="Arial"/>
              </w:rPr>
              <w:t>GitHub: aguilarj5</w:t>
            </w:r>
          </w:p>
        </w:tc>
      </w:tr>
      <w:tr w:rsidR="009571D8" w:rsidRPr="004A4B66" w14:paraId="61D9CB7B" w14:textId="77777777" w:rsidTr="00692703">
        <w:tc>
          <w:tcPr>
            <w:tcW w:w="9360" w:type="dxa"/>
            <w:tcMar>
              <w:top w:w="432" w:type="dxa"/>
            </w:tcMar>
          </w:tcPr>
          <w:p w14:paraId="43D51D82" w14:textId="115C5CA5" w:rsidR="001755A8" w:rsidRPr="004A4B66" w:rsidRDefault="00D90BF3" w:rsidP="00913946">
            <w:p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Current IT Technician for a school district and UConn Coding Bootcamp student with experience in IT support</w:t>
            </w:r>
            <w:r w:rsidR="00182A39" w:rsidRPr="004A4B66">
              <w:rPr>
                <w:rFonts w:ascii="Arial" w:hAnsi="Arial" w:cs="Arial"/>
              </w:rPr>
              <w:t xml:space="preserve"> and </w:t>
            </w:r>
            <w:r w:rsidRPr="004A4B66">
              <w:rPr>
                <w:rFonts w:ascii="Arial" w:hAnsi="Arial" w:cs="Arial"/>
              </w:rPr>
              <w:t>full-stack web development looking for career advancement in which to exercise current skillset</w:t>
            </w:r>
            <w:r w:rsidR="00182A39" w:rsidRPr="004A4B66">
              <w:rPr>
                <w:rFonts w:ascii="Arial" w:hAnsi="Arial" w:cs="Arial"/>
              </w:rPr>
              <w:t>.</w:t>
            </w:r>
            <w:r w:rsidRPr="004A4B66">
              <w:rPr>
                <w:rFonts w:ascii="Arial" w:hAnsi="Arial" w:cs="Arial"/>
              </w:rPr>
              <w:t xml:space="preserve"> Offers exceptional work ethic and well-developed problem resolution skills with a bilingual background</w:t>
            </w:r>
          </w:p>
        </w:tc>
      </w:tr>
    </w:tbl>
    <w:p w14:paraId="7B6023EB" w14:textId="77777777" w:rsidR="004E01EB" w:rsidRPr="004A4B66" w:rsidRDefault="00000000" w:rsidP="004E01EB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xperience:"/>
          <w:tag w:val="Experience:"/>
          <w:id w:val="-1983300934"/>
          <w:placeholder>
            <w:docPart w:val="817624F73E86447789495B860EE2B77F"/>
          </w:placeholder>
          <w:temporary/>
          <w:showingPlcHdr/>
          <w15:appearance w15:val="hidden"/>
        </w:sdtPr>
        <w:sdtContent>
          <w:r w:rsidR="004E01EB" w:rsidRPr="004A4B66">
            <w:rPr>
              <w:rFonts w:ascii="Arial" w:hAnsi="Arial" w:cs="Arial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4A4B66" w14:paraId="7EE69FD5" w14:textId="77777777" w:rsidTr="00D66A52">
        <w:tc>
          <w:tcPr>
            <w:tcW w:w="9355" w:type="dxa"/>
          </w:tcPr>
          <w:p w14:paraId="324EE057" w14:textId="56EE39B1" w:rsidR="001D0BF1" w:rsidRPr="004A4B66" w:rsidRDefault="00D90BF3" w:rsidP="001D0BF1">
            <w:pPr>
              <w:pStyle w:val="Heading3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July 2019</w:t>
            </w:r>
            <w:r w:rsidR="001D0BF1" w:rsidRPr="004A4B66">
              <w:rPr>
                <w:rFonts w:ascii="Arial" w:hAnsi="Arial" w:cs="Arial"/>
              </w:rPr>
              <w:t xml:space="preserve"> – </w:t>
            </w:r>
            <w:r w:rsidRPr="004A4B66">
              <w:rPr>
                <w:rFonts w:ascii="Arial" w:hAnsi="Arial" w:cs="Arial"/>
              </w:rPr>
              <w:t>Present</w:t>
            </w:r>
          </w:p>
          <w:p w14:paraId="52F7D46A" w14:textId="1BF3DA3A" w:rsidR="001E3120" w:rsidRPr="004A4B66" w:rsidRDefault="00D90BF3" w:rsidP="007C0474">
            <w:pPr>
              <w:pStyle w:val="Heading2"/>
              <w:contextualSpacing w:val="0"/>
              <w:rPr>
                <w:rStyle w:val="SubtleReference"/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IT Technician</w:t>
            </w:r>
            <w:r w:rsidR="001D0BF1" w:rsidRPr="004A4B66">
              <w:rPr>
                <w:rFonts w:ascii="Arial" w:hAnsi="Arial" w:cs="Arial"/>
              </w:rPr>
              <w:t xml:space="preserve">, </w:t>
            </w:r>
          </w:p>
          <w:p w14:paraId="5DF80BFD" w14:textId="77777777" w:rsidR="007C0474" w:rsidRPr="004A4B66" w:rsidRDefault="007C0474" w:rsidP="007C0474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Upgraded network infrastructure; installed switches, ethernet connections, tested for stability.</w:t>
            </w:r>
          </w:p>
          <w:p w14:paraId="225DADF0" w14:textId="795D24E3" w:rsidR="007C0474" w:rsidRPr="004A4B66" w:rsidRDefault="007C0474" w:rsidP="0052016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Daily ticket response / documentation of solutions.</w:t>
            </w:r>
          </w:p>
        </w:tc>
      </w:tr>
      <w:tr w:rsidR="00F61DF9" w:rsidRPr="004A4B66" w14:paraId="4C8B38E1" w14:textId="77777777" w:rsidTr="00F61DF9">
        <w:tc>
          <w:tcPr>
            <w:tcW w:w="9355" w:type="dxa"/>
            <w:tcMar>
              <w:top w:w="216" w:type="dxa"/>
            </w:tcMar>
          </w:tcPr>
          <w:p w14:paraId="708EB1CD" w14:textId="0A8FDAEA" w:rsidR="00F61DF9" w:rsidRPr="004A4B66" w:rsidRDefault="00D90BF3" w:rsidP="00F61DF9">
            <w:pPr>
              <w:pStyle w:val="Heading3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June 2017</w:t>
            </w:r>
            <w:r w:rsidR="00F61DF9" w:rsidRPr="004A4B66">
              <w:rPr>
                <w:rFonts w:ascii="Arial" w:hAnsi="Arial" w:cs="Arial"/>
              </w:rPr>
              <w:t xml:space="preserve"> – </w:t>
            </w:r>
            <w:r w:rsidRPr="004A4B66">
              <w:rPr>
                <w:rFonts w:ascii="Arial" w:hAnsi="Arial" w:cs="Arial"/>
              </w:rPr>
              <w:t>July 2019</w:t>
            </w:r>
          </w:p>
          <w:p w14:paraId="2D47F664" w14:textId="7507B20B" w:rsidR="00F61DF9" w:rsidRPr="004A4B66" w:rsidRDefault="00D90BF3" w:rsidP="00F61DF9">
            <w:pPr>
              <w:pStyle w:val="Heading2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IT Technician</w:t>
            </w:r>
            <w:r w:rsidR="00F61DF9" w:rsidRPr="004A4B66">
              <w:rPr>
                <w:rFonts w:ascii="Arial" w:hAnsi="Arial" w:cs="Arial"/>
              </w:rPr>
              <w:t xml:space="preserve">, </w:t>
            </w:r>
          </w:p>
          <w:p w14:paraId="3CC429FA" w14:textId="21F61A56" w:rsidR="00F61DF9" w:rsidRPr="004A4B66" w:rsidRDefault="007C0474" w:rsidP="0052016E">
            <w:pPr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7C0474">
              <w:rPr>
                <w:rFonts w:ascii="Arial" w:hAnsi="Arial" w:cs="Arial"/>
              </w:rPr>
              <w:t>Web design and updates, community alerts, schedule/calendar updates.</w:t>
            </w:r>
          </w:p>
        </w:tc>
      </w:tr>
    </w:tbl>
    <w:sdt>
      <w:sdtPr>
        <w:rPr>
          <w:rFonts w:ascii="Arial" w:hAnsi="Arial" w:cs="Arial"/>
        </w:rPr>
        <w:alias w:val="Education:"/>
        <w:tag w:val="Education:"/>
        <w:id w:val="-1908763273"/>
        <w:placeholder>
          <w:docPart w:val="5F3D262F40F0423FB0AE1B7364D8272E"/>
        </w:placeholder>
        <w:temporary/>
        <w:showingPlcHdr/>
        <w15:appearance w15:val="hidden"/>
      </w:sdtPr>
      <w:sdtContent>
        <w:p w14:paraId="14120082" w14:textId="77777777" w:rsidR="00DA59AA" w:rsidRPr="004A4B66" w:rsidRDefault="00DA59AA" w:rsidP="0097790C">
          <w:pPr>
            <w:pStyle w:val="Heading1"/>
            <w:rPr>
              <w:rFonts w:ascii="Arial" w:hAnsi="Arial" w:cs="Arial"/>
            </w:rPr>
          </w:pPr>
          <w:r w:rsidRPr="004A4B66">
            <w:rPr>
              <w:rFonts w:ascii="Arial" w:hAnsi="Arial" w:cs="Arial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D90BF3" w:rsidRPr="004A4B66" w14:paraId="0CBDE3C4" w14:textId="77777777" w:rsidTr="00D90BF3">
        <w:tc>
          <w:tcPr>
            <w:tcW w:w="9290" w:type="dxa"/>
            <w:tcMar>
              <w:top w:w="216" w:type="dxa"/>
            </w:tcMar>
          </w:tcPr>
          <w:p w14:paraId="2F17C0FE" w14:textId="77777777" w:rsidR="00D90BF3" w:rsidRPr="004A4B66" w:rsidRDefault="00D90BF3" w:rsidP="005E1165">
            <w:pPr>
              <w:pStyle w:val="Heading3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November 2022 – present</w:t>
            </w:r>
          </w:p>
          <w:p w14:paraId="5125B33C" w14:textId="3AA26F29" w:rsidR="00D90BF3" w:rsidRPr="004A4B66" w:rsidRDefault="0052016E" w:rsidP="0052016E">
            <w:pPr>
              <w:pStyle w:val="Heading2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Web Developer CERt</w:t>
            </w:r>
            <w:r w:rsidR="00D90BF3" w:rsidRPr="004A4B66">
              <w:rPr>
                <w:rFonts w:ascii="Arial" w:hAnsi="Arial" w:cs="Arial"/>
              </w:rPr>
              <w:t xml:space="preserve">, </w:t>
            </w:r>
            <w:r w:rsidRPr="008531F3">
              <w:rPr>
                <w:rStyle w:val="SubtleReference"/>
                <w:rFonts w:ascii="Arial" w:hAnsi="Arial" w:cs="Arial"/>
                <w:sz w:val="24"/>
                <w:szCs w:val="24"/>
              </w:rPr>
              <w:t>Uconn Coding Bootcamp</w:t>
            </w:r>
          </w:p>
          <w:p w14:paraId="27021F04" w14:textId="77777777" w:rsidR="0052016E" w:rsidRPr="004A4B66" w:rsidRDefault="0052016E" w:rsidP="005E1165">
            <w:pPr>
              <w:rPr>
                <w:rFonts w:ascii="Arial" w:hAnsi="Arial" w:cs="Arial"/>
                <w:b/>
                <w:bCs/>
              </w:rPr>
            </w:pPr>
            <w:r w:rsidRPr="004A4B66">
              <w:rPr>
                <w:rFonts w:ascii="Arial" w:hAnsi="Arial" w:cs="Arial"/>
                <w:b/>
                <w:bCs/>
              </w:rPr>
              <w:t xml:space="preserve">Projects: </w:t>
            </w:r>
          </w:p>
          <w:p w14:paraId="213CC6F5" w14:textId="77777777" w:rsidR="00182A39" w:rsidRPr="004A4B66" w:rsidRDefault="00182A39" w:rsidP="00182A3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  <w:u w:val="single"/>
              </w:rPr>
              <w:t>Portfolio</w:t>
            </w:r>
            <w:r w:rsidRPr="004A4B66">
              <w:rPr>
                <w:rFonts w:ascii="Arial" w:hAnsi="Arial" w:cs="Arial"/>
              </w:rPr>
              <w:t>: Portfolio webpage created with HTML and CSS.</w:t>
            </w:r>
          </w:p>
          <w:p w14:paraId="6F7B5F4E" w14:textId="77777777" w:rsidR="00182A39" w:rsidRPr="004A4B66" w:rsidRDefault="00182A39" w:rsidP="00182A3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  <w:u w:val="single"/>
              </w:rPr>
              <w:t>Employee Tracker</w:t>
            </w:r>
            <w:r w:rsidRPr="004A4B66">
              <w:rPr>
                <w:rFonts w:ascii="Arial" w:hAnsi="Arial" w:cs="Arial"/>
              </w:rPr>
              <w:t>: Console app using inquirer, mySQL2, JavaScript and NPM to store employee info input by user.</w:t>
            </w:r>
          </w:p>
          <w:p w14:paraId="31C3F6F4" w14:textId="77777777" w:rsidR="008531F3" w:rsidRDefault="00182A39" w:rsidP="008531F3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  <w:u w:val="single"/>
              </w:rPr>
              <w:t>Third Party API application (</w:t>
            </w:r>
            <w:proofErr w:type="spellStart"/>
            <w:r w:rsidRPr="004A4B66">
              <w:rPr>
                <w:rFonts w:ascii="Arial" w:hAnsi="Arial" w:cs="Arial"/>
                <w:u w:val="single"/>
              </w:rPr>
              <w:t>CinEvent</w:t>
            </w:r>
            <w:proofErr w:type="spellEnd"/>
            <w:r w:rsidRPr="004A4B66">
              <w:rPr>
                <w:rFonts w:ascii="Arial" w:hAnsi="Arial" w:cs="Arial"/>
                <w:u w:val="single"/>
              </w:rPr>
              <w:t>)</w:t>
            </w:r>
            <w:r w:rsidRPr="004A4B66">
              <w:rPr>
                <w:rFonts w:ascii="Arial" w:hAnsi="Arial" w:cs="Arial"/>
              </w:rPr>
              <w:t>: Webpage application fetching movie information, movie trailer, and current events for when the movie was released.</w:t>
            </w:r>
          </w:p>
          <w:p w14:paraId="4C58FBBA" w14:textId="792C40EF" w:rsidR="008531F3" w:rsidRPr="008531F3" w:rsidRDefault="008531F3" w:rsidP="008531F3">
            <w:pPr>
              <w:rPr>
                <w:rFonts w:ascii="Arial" w:hAnsi="Arial" w:cs="Arial"/>
              </w:rPr>
            </w:pPr>
          </w:p>
        </w:tc>
      </w:tr>
      <w:tr w:rsidR="001D0BF1" w:rsidRPr="004A4B66" w14:paraId="00AFFB71" w14:textId="77777777" w:rsidTr="00D90BF3">
        <w:tc>
          <w:tcPr>
            <w:tcW w:w="9290" w:type="dxa"/>
          </w:tcPr>
          <w:p w14:paraId="11AA3CDE" w14:textId="42E159CA" w:rsidR="001D0BF1" w:rsidRPr="004A4B66" w:rsidRDefault="00D90BF3" w:rsidP="001D0BF1">
            <w:pPr>
              <w:pStyle w:val="Heading3"/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May</w:t>
            </w:r>
            <w:r w:rsidR="001D0BF1" w:rsidRPr="004A4B66">
              <w:rPr>
                <w:rFonts w:ascii="Arial" w:hAnsi="Arial" w:cs="Arial"/>
              </w:rPr>
              <w:t xml:space="preserve"> </w:t>
            </w:r>
            <w:r w:rsidRPr="004A4B66">
              <w:rPr>
                <w:rFonts w:ascii="Arial" w:hAnsi="Arial" w:cs="Arial"/>
              </w:rPr>
              <w:t>2017</w:t>
            </w:r>
          </w:p>
          <w:p w14:paraId="4AEDC89F" w14:textId="168E5A93" w:rsidR="001D0BF1" w:rsidRPr="008531F3" w:rsidRDefault="00D90BF3" w:rsidP="001D0BF1">
            <w:pPr>
              <w:pStyle w:val="Heading2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4A4B66">
              <w:rPr>
                <w:rFonts w:ascii="Arial" w:hAnsi="Arial" w:cs="Arial"/>
              </w:rPr>
              <w:t>BS in Computer science</w:t>
            </w:r>
            <w:r w:rsidR="001D0BF1" w:rsidRPr="004A4B66">
              <w:rPr>
                <w:rFonts w:ascii="Arial" w:hAnsi="Arial" w:cs="Arial"/>
              </w:rPr>
              <w:t xml:space="preserve">, </w:t>
            </w:r>
            <w:r w:rsidRPr="008531F3">
              <w:rPr>
                <w:rStyle w:val="SubtleReference"/>
                <w:rFonts w:ascii="Arial" w:hAnsi="Arial" w:cs="Arial"/>
                <w:sz w:val="22"/>
                <w:szCs w:val="22"/>
              </w:rPr>
              <w:t>Eastern Connecticut state university</w:t>
            </w:r>
          </w:p>
          <w:p w14:paraId="1F36498A" w14:textId="2081408E" w:rsidR="007538DC" w:rsidRPr="004A4B66" w:rsidRDefault="00D90BF3" w:rsidP="007538DC">
            <w:pPr>
              <w:rPr>
                <w:rFonts w:ascii="Arial" w:hAnsi="Arial" w:cs="Arial"/>
              </w:rPr>
            </w:pPr>
            <w:r w:rsidRPr="00D90BF3">
              <w:rPr>
                <w:rFonts w:ascii="Arial" w:hAnsi="Arial" w:cs="Arial"/>
                <w:b/>
              </w:rPr>
              <w:t>Relevant coursework:</w:t>
            </w:r>
            <w:r w:rsidR="007C0474" w:rsidRPr="004A4B66">
              <w:rPr>
                <w:rFonts w:ascii="Arial" w:hAnsi="Arial" w:cs="Arial"/>
                <w:b/>
              </w:rPr>
              <w:t xml:space="preserve"> </w:t>
            </w:r>
            <w:r w:rsidRPr="00D90BF3">
              <w:rPr>
                <w:rFonts w:ascii="Arial" w:hAnsi="Arial" w:cs="Arial"/>
              </w:rPr>
              <w:t xml:space="preserve">Programming II / Data Structures &amp; Algorithms </w:t>
            </w:r>
            <w:r w:rsidR="007C0474" w:rsidRPr="004A4B66">
              <w:rPr>
                <w:rFonts w:ascii="Arial" w:hAnsi="Arial" w:cs="Arial"/>
              </w:rPr>
              <w:t>/</w:t>
            </w:r>
            <w:r w:rsidRPr="00D90BF3">
              <w:rPr>
                <w:rFonts w:ascii="Arial" w:hAnsi="Arial" w:cs="Arial"/>
              </w:rPr>
              <w:t xml:space="preserve"> Web Design I</w:t>
            </w:r>
          </w:p>
        </w:tc>
      </w:tr>
    </w:tbl>
    <w:sdt>
      <w:sdtPr>
        <w:rPr>
          <w:rFonts w:ascii="Arial" w:hAnsi="Arial" w:cs="Arial"/>
        </w:rPr>
        <w:alias w:val="Skills:"/>
        <w:tag w:val="Skills:"/>
        <w:id w:val="-1392877668"/>
        <w:placeholder>
          <w:docPart w:val="3AF50C0EF9B049E79D13F82647C9613F"/>
        </w:placeholder>
        <w:temporary/>
        <w:showingPlcHdr/>
        <w15:appearance w15:val="hidden"/>
      </w:sdtPr>
      <w:sdtContent>
        <w:p w14:paraId="6B45C878" w14:textId="77777777" w:rsidR="00486277" w:rsidRPr="004A4B66" w:rsidRDefault="00486277" w:rsidP="00486277">
          <w:pPr>
            <w:pStyle w:val="Heading1"/>
            <w:rPr>
              <w:rFonts w:ascii="Arial" w:hAnsi="Arial" w:cs="Arial"/>
            </w:rPr>
          </w:pPr>
          <w:r w:rsidRPr="004A4B66">
            <w:rPr>
              <w:rFonts w:ascii="Arial" w:hAnsi="Arial" w:cs="Arial"/>
            </w:rPr>
            <w:t>Skills</w:t>
          </w:r>
        </w:p>
      </w:sdtContent>
    </w:sdt>
    <w:tbl>
      <w:tblPr>
        <w:tblStyle w:val="TableGrid"/>
        <w:tblW w:w="485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260"/>
        <w:gridCol w:w="2875"/>
        <w:gridCol w:w="2955"/>
      </w:tblGrid>
      <w:tr w:rsidR="004F3DA5" w:rsidRPr="004A4B66" w14:paraId="15FA9381" w14:textId="2E37265E" w:rsidTr="004A4B66">
        <w:trPr>
          <w:trHeight w:val="1182"/>
        </w:trPr>
        <w:tc>
          <w:tcPr>
            <w:tcW w:w="3260" w:type="dxa"/>
          </w:tcPr>
          <w:p w14:paraId="1B6C088A" w14:textId="77777777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MySQL</w:t>
            </w:r>
          </w:p>
          <w:p w14:paraId="3901B49B" w14:textId="77777777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Database Management</w:t>
            </w:r>
          </w:p>
          <w:p w14:paraId="5436F97D" w14:textId="77777777" w:rsidR="004A4B66" w:rsidRDefault="00181193" w:rsidP="004A4B66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Database Design</w:t>
            </w:r>
          </w:p>
          <w:p w14:paraId="7DB61B2A" w14:textId="77777777" w:rsidR="004A4B66" w:rsidRDefault="004A4B66" w:rsidP="004A4B66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CRM</w:t>
            </w:r>
          </w:p>
          <w:p w14:paraId="3BFAFBB1" w14:textId="458018B1" w:rsidR="004A4B66" w:rsidRPr="004A4B66" w:rsidRDefault="004A4B66" w:rsidP="004A4B66">
            <w:pPr>
              <w:pStyle w:val="ListBullet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Inquirer</w:t>
            </w:r>
          </w:p>
        </w:tc>
        <w:tc>
          <w:tcPr>
            <w:tcW w:w="2875" w:type="dxa"/>
          </w:tcPr>
          <w:p w14:paraId="6F2887EC" w14:textId="4376B498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HTML</w:t>
            </w:r>
          </w:p>
          <w:p w14:paraId="3FC9B1CA" w14:textId="77777777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JavaScript</w:t>
            </w:r>
          </w:p>
          <w:p w14:paraId="643F7CD5" w14:textId="77777777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CSS</w:t>
            </w:r>
          </w:p>
          <w:p w14:paraId="76CDBAC5" w14:textId="77777777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proofErr w:type="spellStart"/>
            <w:r w:rsidRPr="004A4B66">
              <w:rPr>
                <w:rFonts w:ascii="Arial" w:hAnsi="Arial" w:cs="Arial"/>
              </w:rPr>
              <w:t>JQuery</w:t>
            </w:r>
            <w:proofErr w:type="spellEnd"/>
          </w:p>
          <w:p w14:paraId="00F34AF8" w14:textId="5818F9F3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Bootstrap</w:t>
            </w:r>
          </w:p>
        </w:tc>
        <w:tc>
          <w:tcPr>
            <w:tcW w:w="2955" w:type="dxa"/>
            <w:tcMar>
              <w:left w:w="360" w:type="dxa"/>
            </w:tcMar>
          </w:tcPr>
          <w:p w14:paraId="76788CEA" w14:textId="031F76AC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Node.js</w:t>
            </w:r>
          </w:p>
          <w:p w14:paraId="69185808" w14:textId="71699FAB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proofErr w:type="spellStart"/>
            <w:r w:rsidRPr="004A4B66">
              <w:rPr>
                <w:rFonts w:ascii="Arial" w:hAnsi="Arial" w:cs="Arial"/>
              </w:rPr>
              <w:t>Sequelize</w:t>
            </w:r>
            <w:proofErr w:type="spellEnd"/>
          </w:p>
          <w:p w14:paraId="23C3CBA1" w14:textId="77777777" w:rsidR="0052016E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NPM</w:t>
            </w:r>
          </w:p>
          <w:p w14:paraId="67B77AD3" w14:textId="77777777" w:rsidR="0052016E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Visual Studio</w:t>
            </w:r>
          </w:p>
          <w:p w14:paraId="09C2EC94" w14:textId="1727AA28" w:rsidR="00181193" w:rsidRPr="004A4B66" w:rsidRDefault="00181193" w:rsidP="0052016E">
            <w:pPr>
              <w:pStyle w:val="ListBullet"/>
              <w:numPr>
                <w:ilvl w:val="0"/>
                <w:numId w:val="18"/>
              </w:numPr>
              <w:contextualSpacing w:val="0"/>
              <w:rPr>
                <w:rFonts w:ascii="Arial" w:hAnsi="Arial" w:cs="Arial"/>
              </w:rPr>
            </w:pPr>
            <w:r w:rsidRPr="004A4B66">
              <w:rPr>
                <w:rFonts w:ascii="Arial" w:hAnsi="Arial" w:cs="Arial"/>
              </w:rPr>
              <w:t>APIs</w:t>
            </w:r>
          </w:p>
        </w:tc>
      </w:tr>
    </w:tbl>
    <w:p w14:paraId="253102C5" w14:textId="77777777" w:rsidR="00B51D1B" w:rsidRPr="004A4B66" w:rsidRDefault="00B51D1B" w:rsidP="006E1507">
      <w:pPr>
        <w:rPr>
          <w:rFonts w:ascii="Arial" w:hAnsi="Arial" w:cs="Arial"/>
        </w:rPr>
      </w:pPr>
    </w:p>
    <w:sectPr w:rsidR="00B51D1B" w:rsidRPr="004A4B66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8B449" w14:textId="77777777" w:rsidR="0098554B" w:rsidRDefault="0098554B" w:rsidP="0068194B">
      <w:r>
        <w:separator/>
      </w:r>
    </w:p>
    <w:p w14:paraId="1B892F09" w14:textId="77777777" w:rsidR="0098554B" w:rsidRDefault="0098554B"/>
    <w:p w14:paraId="78DE2FED" w14:textId="77777777" w:rsidR="0098554B" w:rsidRDefault="0098554B"/>
  </w:endnote>
  <w:endnote w:type="continuationSeparator" w:id="0">
    <w:p w14:paraId="2F95D560" w14:textId="77777777" w:rsidR="0098554B" w:rsidRDefault="0098554B" w:rsidP="0068194B">
      <w:r>
        <w:continuationSeparator/>
      </w:r>
    </w:p>
    <w:p w14:paraId="22277DF2" w14:textId="77777777" w:rsidR="0098554B" w:rsidRDefault="0098554B"/>
    <w:p w14:paraId="60177DFC" w14:textId="77777777" w:rsidR="0098554B" w:rsidRDefault="009855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53758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256AE" w14:textId="77777777" w:rsidR="0098554B" w:rsidRDefault="0098554B" w:rsidP="0068194B">
      <w:r>
        <w:separator/>
      </w:r>
    </w:p>
    <w:p w14:paraId="024435B2" w14:textId="77777777" w:rsidR="0098554B" w:rsidRDefault="0098554B"/>
    <w:p w14:paraId="0DCC911C" w14:textId="77777777" w:rsidR="0098554B" w:rsidRDefault="0098554B"/>
  </w:footnote>
  <w:footnote w:type="continuationSeparator" w:id="0">
    <w:p w14:paraId="7D76388A" w14:textId="77777777" w:rsidR="0098554B" w:rsidRDefault="0098554B" w:rsidP="0068194B">
      <w:r>
        <w:continuationSeparator/>
      </w:r>
    </w:p>
    <w:p w14:paraId="3B63EE5C" w14:textId="77777777" w:rsidR="0098554B" w:rsidRDefault="0098554B"/>
    <w:p w14:paraId="03BC0C61" w14:textId="77777777" w:rsidR="0098554B" w:rsidRDefault="009855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86E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D81E242" wp14:editId="7AD1EB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772100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FA60C1"/>
    <w:multiLevelType w:val="hybridMultilevel"/>
    <w:tmpl w:val="3732E4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AB60F1B"/>
    <w:multiLevelType w:val="hybridMultilevel"/>
    <w:tmpl w:val="867600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6D65BC5"/>
    <w:multiLevelType w:val="hybridMultilevel"/>
    <w:tmpl w:val="6248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B721C"/>
    <w:multiLevelType w:val="hybridMultilevel"/>
    <w:tmpl w:val="91BE89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334722783">
    <w:abstractNumId w:val="9"/>
  </w:num>
  <w:num w:numId="2" w16cid:durableId="282151834">
    <w:abstractNumId w:val="8"/>
  </w:num>
  <w:num w:numId="3" w16cid:durableId="2037341911">
    <w:abstractNumId w:val="7"/>
  </w:num>
  <w:num w:numId="4" w16cid:durableId="1332756761">
    <w:abstractNumId w:val="6"/>
  </w:num>
  <w:num w:numId="5" w16cid:durableId="119884710">
    <w:abstractNumId w:val="11"/>
  </w:num>
  <w:num w:numId="6" w16cid:durableId="856237723">
    <w:abstractNumId w:val="3"/>
  </w:num>
  <w:num w:numId="7" w16cid:durableId="2012295787">
    <w:abstractNumId w:val="12"/>
  </w:num>
  <w:num w:numId="8" w16cid:durableId="854151554">
    <w:abstractNumId w:val="2"/>
  </w:num>
  <w:num w:numId="9" w16cid:durableId="1935480263">
    <w:abstractNumId w:val="14"/>
  </w:num>
  <w:num w:numId="10" w16cid:durableId="1203598114">
    <w:abstractNumId w:val="5"/>
  </w:num>
  <w:num w:numId="11" w16cid:durableId="330182165">
    <w:abstractNumId w:val="4"/>
  </w:num>
  <w:num w:numId="12" w16cid:durableId="380520629">
    <w:abstractNumId w:val="1"/>
  </w:num>
  <w:num w:numId="13" w16cid:durableId="110172864">
    <w:abstractNumId w:val="0"/>
  </w:num>
  <w:num w:numId="14" w16cid:durableId="1635211894">
    <w:abstractNumId w:val="16"/>
  </w:num>
  <w:num w:numId="15" w16cid:durableId="361445658">
    <w:abstractNumId w:val="13"/>
  </w:num>
  <w:num w:numId="16" w16cid:durableId="2000308986">
    <w:abstractNumId w:val="13"/>
  </w:num>
  <w:num w:numId="17" w16cid:durableId="695232842">
    <w:abstractNumId w:val="10"/>
  </w:num>
  <w:num w:numId="18" w16cid:durableId="15698797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A0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1193"/>
    <w:rsid w:val="00182A39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4B66"/>
    <w:rsid w:val="004B06EB"/>
    <w:rsid w:val="004B6AD0"/>
    <w:rsid w:val="004C2D5D"/>
    <w:rsid w:val="004C33E1"/>
    <w:rsid w:val="004E01EB"/>
    <w:rsid w:val="004E2794"/>
    <w:rsid w:val="004F3DA5"/>
    <w:rsid w:val="00510392"/>
    <w:rsid w:val="00513E2A"/>
    <w:rsid w:val="0052016E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4185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474"/>
    <w:rsid w:val="007C0566"/>
    <w:rsid w:val="007C606B"/>
    <w:rsid w:val="007E6A61"/>
    <w:rsid w:val="00801140"/>
    <w:rsid w:val="00803404"/>
    <w:rsid w:val="00834955"/>
    <w:rsid w:val="008531F3"/>
    <w:rsid w:val="00855B59"/>
    <w:rsid w:val="00860461"/>
    <w:rsid w:val="0086487C"/>
    <w:rsid w:val="00870B20"/>
    <w:rsid w:val="008829F8"/>
    <w:rsid w:val="00885897"/>
    <w:rsid w:val="008A6538"/>
    <w:rsid w:val="008C7056"/>
    <w:rsid w:val="008F2362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554B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1BA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0BF3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507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n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F7AEAC5FDB4B3E9F0E4DF29308C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4E48D-4987-4F17-851F-B293F153B870}"/>
      </w:docPartPr>
      <w:docPartBody>
        <w:p w:rsidR="00AF6592" w:rsidRDefault="00000000">
          <w:pPr>
            <w:pStyle w:val="E4F7AEAC5FDB4B3E9F0E4DF29308C9C2"/>
          </w:pPr>
          <w:r w:rsidRPr="00CF1A49">
            <w:t>·</w:t>
          </w:r>
        </w:p>
      </w:docPartBody>
    </w:docPart>
    <w:docPart>
      <w:docPartPr>
        <w:name w:val="E7255CB9A69A4D099E1C34D99B495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4C76A-22C8-4182-A7F9-309615676FB4}"/>
      </w:docPartPr>
      <w:docPartBody>
        <w:p w:rsidR="00AF6592" w:rsidRDefault="00000000">
          <w:pPr>
            <w:pStyle w:val="E7255CB9A69A4D099E1C34D99B495F63"/>
          </w:pPr>
          <w:r w:rsidRPr="00CF1A49">
            <w:t>·</w:t>
          </w:r>
        </w:p>
      </w:docPartBody>
    </w:docPart>
    <w:docPart>
      <w:docPartPr>
        <w:name w:val="817624F73E86447789495B860EE2B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528DF-08E1-4651-9B11-858009A4ECD0}"/>
      </w:docPartPr>
      <w:docPartBody>
        <w:p w:rsidR="00AF6592" w:rsidRDefault="00000000">
          <w:pPr>
            <w:pStyle w:val="817624F73E86447789495B860EE2B77F"/>
          </w:pPr>
          <w:r w:rsidRPr="00CF1A49">
            <w:t>Experience</w:t>
          </w:r>
        </w:p>
      </w:docPartBody>
    </w:docPart>
    <w:docPart>
      <w:docPartPr>
        <w:name w:val="5F3D262F40F0423FB0AE1B7364D82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C6934-CFBF-4C3B-8E06-E7BB5BA94169}"/>
      </w:docPartPr>
      <w:docPartBody>
        <w:p w:rsidR="00AF6592" w:rsidRDefault="00000000">
          <w:pPr>
            <w:pStyle w:val="5F3D262F40F0423FB0AE1B7364D8272E"/>
          </w:pPr>
          <w:r w:rsidRPr="00CF1A49">
            <w:t>Education</w:t>
          </w:r>
        </w:p>
      </w:docPartBody>
    </w:docPart>
    <w:docPart>
      <w:docPartPr>
        <w:name w:val="3AF50C0EF9B049E79D13F82647C96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112BE-4D1B-40F4-B54F-DAD070119010}"/>
      </w:docPartPr>
      <w:docPartBody>
        <w:p w:rsidR="00AF6592" w:rsidRDefault="00000000">
          <w:pPr>
            <w:pStyle w:val="3AF50C0EF9B049E79D13F82647C9613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AB"/>
    <w:rsid w:val="00490F9A"/>
    <w:rsid w:val="00613D29"/>
    <w:rsid w:val="00AF6592"/>
    <w:rsid w:val="00F1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7D148A1D7564A39BBBB50F26F617494">
    <w:name w:val="D7D148A1D7564A39BBBB50F26F617494"/>
  </w:style>
  <w:style w:type="paragraph" w:customStyle="1" w:styleId="E4F7AEAC5FDB4B3E9F0E4DF29308C9C2">
    <w:name w:val="E4F7AEAC5FDB4B3E9F0E4DF29308C9C2"/>
  </w:style>
  <w:style w:type="paragraph" w:customStyle="1" w:styleId="E7255CB9A69A4D099E1C34D99B495F63">
    <w:name w:val="E7255CB9A69A4D099E1C34D99B495F63"/>
  </w:style>
  <w:style w:type="paragraph" w:customStyle="1" w:styleId="817624F73E86447789495B860EE2B77F">
    <w:name w:val="817624F73E86447789495B860EE2B77F"/>
  </w:style>
  <w:style w:type="character" w:styleId="SubtleReference">
    <w:name w:val="Subtle Reference"/>
    <w:basedOn w:val="DefaultParagraphFont"/>
    <w:uiPriority w:val="10"/>
    <w:qFormat/>
    <w:rsid w:val="00F132AB"/>
    <w:rPr>
      <w:b/>
      <w:caps w:val="0"/>
      <w:smallCaps/>
      <w:color w:val="595959" w:themeColor="text1" w:themeTint="A6"/>
    </w:rPr>
  </w:style>
  <w:style w:type="paragraph" w:customStyle="1" w:styleId="5F3D262F40F0423FB0AE1B7364D8272E">
    <w:name w:val="5F3D262F40F0423FB0AE1B7364D8272E"/>
  </w:style>
  <w:style w:type="paragraph" w:customStyle="1" w:styleId="3AF50C0EF9B049E79D13F82647C9613F">
    <w:name w:val="3AF50C0EF9B049E79D13F82647C961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2023-04-25T01:32:00Z</dcterms:created>
  <dcterms:modified xsi:type="dcterms:W3CDTF">2023-04-25T01:32:00Z</dcterms:modified>
  <cp:category/>
</cp:coreProperties>
</file>